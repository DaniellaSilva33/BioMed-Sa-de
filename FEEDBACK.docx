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85709" w14:textId="77777777" w:rsidR="00021C04" w:rsidRPr="002720E5" w:rsidRDefault="00D76AB2">
      <w:pPr>
        <w:rPr>
          <w:lang w:val="pt-BR"/>
        </w:rPr>
      </w:pPr>
      <w:r w:rsidRPr="002720E5">
        <w:rPr>
          <w:noProof/>
          <w:lang w:val="pt-BR" w:bidi="pt-PT"/>
        </w:rPr>
        <w:drawing>
          <wp:anchor distT="0" distB="0" distL="114300" distR="114300" simplePos="0" relativeHeight="251657216" behindDoc="1" locked="0" layoutInCell="1" allowOverlap="1" wp14:anchorId="3B5B771D" wp14:editId="3EF56821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m 5" descr="laptop com tabela do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2720E5" w14:paraId="554BFBFC" w14:textId="77777777" w:rsidTr="00776712">
        <w:trPr>
          <w:trHeight w:val="14850"/>
        </w:trPr>
        <w:tc>
          <w:tcPr>
            <w:tcW w:w="12229" w:type="dxa"/>
          </w:tcPr>
          <w:p w14:paraId="2C6FBA54" w14:textId="77777777" w:rsidR="00021C04" w:rsidRPr="002720E5" w:rsidRDefault="00D76AB2" w:rsidP="00D76AB2">
            <w:pPr>
              <w:ind w:left="720"/>
              <w:rPr>
                <w:lang w:val="pt-BR"/>
              </w:rPr>
            </w:pPr>
            <w:r w:rsidRPr="002720E5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67A89699" wp14:editId="7896700B">
                      <wp:extent cx="6743700" cy="9067800"/>
                      <wp:effectExtent l="0" t="0" r="0" b="0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43700" cy="9067800"/>
                                <a:chOff x="-253823" y="0"/>
                                <a:chExt cx="6911799" cy="9067800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1" y="3228975"/>
                                  <a:ext cx="3779968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F44DD" w14:textId="70C318BE" w:rsidR="00D76AB2" w:rsidRPr="004C7405" w:rsidRDefault="00207F47" w:rsidP="00CA2A2F">
                                    <w:pPr>
                                      <w:pStyle w:val="Ttulo"/>
                                      <w:spacing w:before="240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 w:bidi="pt-PT"/>
                                      </w:rPr>
                                      <w:t>FEEDBACK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56B99" w14:textId="7EB6F3A0" w:rsidR="00D76AB2" w:rsidRPr="004C7405" w:rsidRDefault="00207F47" w:rsidP="00D76AB2">
                                    <w:pPr>
                                      <w:pStyle w:val="Ttulo1"/>
                                      <w:ind w:left="720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 w:bidi="pt-PT"/>
                                      </w:rPr>
                                      <w:t>BIO MED SAÚDE</w:t>
                                    </w:r>
                                  </w:p>
                                  <w:p w14:paraId="233D7CB0" w14:textId="6377970E" w:rsidR="00D76AB2" w:rsidRPr="004C7405" w:rsidRDefault="00207F47" w:rsidP="00D76AB2">
                                    <w:pPr>
                                      <w:pStyle w:val="Ttulo2"/>
                                      <w:ind w:left="720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 w:bidi="pt-PT"/>
                                      </w:rPr>
                                      <w:t>07/07/2023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-253823" y="4448175"/>
                                  <a:ext cx="6911799" cy="4619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E0F3AC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O feedback é indispensável para melhorar no aplicativo, corrigir problemas e aprender mais sobre as necessidades do cliente, </w:t>
                                    </w:r>
                                  </w:p>
                                  <w:p w14:paraId="38F0C070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Por isso, criamos um formulário para feedback conectado diretamente ao projeto de feedback de clientes. </w:t>
                                    </w:r>
                                  </w:p>
                                  <w:p w14:paraId="07134FF3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O formulário certifica que o feedback seja coletado de forma que a equipe disponha de todos os detalhes essenciais para agir e analisá-lo</w:t>
                                    </w:r>
                                  </w:p>
                                  <w:p w14:paraId="0AEEC6CB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em agrupamento com outros feedbacks.</w:t>
                                    </w:r>
                                  </w:p>
                                  <w:p w14:paraId="054CFEFD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</w:p>
                                  <w:p w14:paraId="75DEEDF3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Nossas equipes de atendimento ao cliente envia o link para o formulário de feedback por e-mail ou WhatsApp. </w:t>
                                    </w:r>
                                  </w:p>
                                  <w:p w14:paraId="045B6C68" w14:textId="7C1E1B7D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Os clientes sentirão que foram ouvidos,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através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 do retorno da nossa equipe em até 10 dias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úteis com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mensagens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personalizada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 </w:t>
                                    </w:r>
                                  </w:p>
                                  <w:p w14:paraId="425A7F43" w14:textId="7B6498C8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e não mensagens de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automáticas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.</w:t>
                                    </w:r>
                                  </w:p>
                                  <w:p w14:paraId="24D110FF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</w:p>
                                  <w:p w14:paraId="0385D072" w14:textId="6BEAE10E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Os feedbacks abertos são rastreáveis com a funcionalidade de Status de Solicitações como exemplo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iniciado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, em analise e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concluído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, </w:t>
                                    </w:r>
                                  </w:p>
                                  <w:p w14:paraId="3F9A55AB" w14:textId="77777777" w:rsidR="00207F47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o que permite que o status das mensagens seja localizado com facilidade pelos clientes. </w:t>
                                    </w:r>
                                  </w:p>
                                  <w:p w14:paraId="6E05F2D5" w14:textId="11D33305" w:rsidR="00D76AB2" w:rsidRPr="00207F47" w:rsidRDefault="00207F47" w:rsidP="00207F47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</w:pP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avisos com etiquetas fazem com que 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>as informações não passem</w:t>
                                    </w:r>
                                    <w:r w:rsidRPr="00207F47">
                                      <w:rPr>
                                        <w:rFonts w:ascii="Times New Roman" w:hAnsi="Times New Roman" w:cs="Times New Roman"/>
                                        <w:sz w:val="22"/>
                                        <w:szCs w:val="24"/>
                                        <w:lang w:val="pt-BR"/>
                                      </w:rPr>
                                      <w:t xml:space="preserve"> despercebida pela equipe, o que garante maior satisfação dos clientes.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89699" id="Grupo 9" o:spid="_x0000_s1026" alt="Título e texto&#10;" style="width:531pt;height:714pt;mso-position-horizontal-relative:char;mso-position-vertical-relative:line" coordorigin="-2538" coordsize="69117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9;width:3780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5A9F44DD" w14:textId="70C318BE" w:rsidR="00D76AB2" w:rsidRPr="004C7405" w:rsidRDefault="00207F47" w:rsidP="00CA2A2F">
                              <w:pPr>
                                <w:pStyle w:val="Ttulo"/>
                                <w:spacing w:before="24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 w:bidi="pt-PT"/>
                                </w:rPr>
                                <w:t>FEEDBACK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15456B99" w14:textId="7EB6F3A0" w:rsidR="00D76AB2" w:rsidRPr="004C7405" w:rsidRDefault="00207F47" w:rsidP="00D76AB2">
                              <w:pPr>
                                <w:pStyle w:val="Ttulo1"/>
                                <w:ind w:left="72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 w:bidi="pt-PT"/>
                                </w:rPr>
                                <w:t>BIO MED SAÚDE</w:t>
                              </w:r>
                            </w:p>
                            <w:p w14:paraId="233D7CB0" w14:textId="6377970E" w:rsidR="00D76AB2" w:rsidRPr="004C7405" w:rsidRDefault="00207F47" w:rsidP="00D76AB2">
                              <w:pPr>
                                <w:pStyle w:val="Ttulo2"/>
                                <w:ind w:left="72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 w:bidi="pt-PT"/>
                                </w:rPr>
                                <w:t>07/07/2023</w:t>
                              </w:r>
                            </w:p>
                          </w:txbxContent>
                        </v:textbox>
                      </v:shape>
                      <v:shape id="Caixa de texto 8" o:spid="_x0000_s1029" type="#_x0000_t202" style="position:absolute;left:-2538;top:44481;width:69117;height:4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8E0F3AC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O feedback é indispensável para melhorar no aplicativo, corrigir problemas e aprender mais sobre as necessidades do cliente, </w:t>
                              </w:r>
                            </w:p>
                            <w:p w14:paraId="38F0C070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Por isso, criamos um formulário para feedback conectado diretamente ao projeto de feedback de clientes. </w:t>
                              </w:r>
                            </w:p>
                            <w:p w14:paraId="07134FF3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O formulário certifica que o feedback seja coletado de forma que a equipe disponha de todos os detalhes essenciais para agir e analisá-lo</w:t>
                              </w:r>
                            </w:p>
                            <w:p w14:paraId="0AEEC6CB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em agrupamento com outros feedbacks.</w:t>
                              </w:r>
                            </w:p>
                            <w:p w14:paraId="054CFEFD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</w:p>
                            <w:p w14:paraId="75DEEDF3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Nossas equipes de atendimento ao cliente envia o link para o formulário de feedback por e-mail ou WhatsApp. </w:t>
                              </w:r>
                            </w:p>
                            <w:p w14:paraId="045B6C68" w14:textId="7C1E1B7D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Os clientes sentirão que foram ouvidos,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através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 do retorno da nossa equipe em até 10 dias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úteis com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mensagens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personalizada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</w:p>
                            <w:p w14:paraId="425A7F43" w14:textId="7B6498C8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e não mensagens de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automáticas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.</w:t>
                              </w:r>
                            </w:p>
                            <w:p w14:paraId="24D110FF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</w:p>
                            <w:p w14:paraId="0385D072" w14:textId="6BEAE10E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Os feedbacks abertos são rastreáveis com a funcionalidade de Status de Solicitações como exemplo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iniciado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, em analise e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concluído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, </w:t>
                              </w:r>
                            </w:p>
                            <w:p w14:paraId="3F9A55AB" w14:textId="77777777" w:rsidR="00207F47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o que permite que o status das mensagens seja localizado com facilidade pelos clientes. </w:t>
                              </w:r>
                            </w:p>
                            <w:p w14:paraId="6E05F2D5" w14:textId="11D33305" w:rsidR="00D76AB2" w:rsidRPr="00207F47" w:rsidRDefault="00207F47" w:rsidP="00207F47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</w:pP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avisos com etiquetas fazem com que 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>as informações não passem</w:t>
                              </w:r>
                              <w:r w:rsidRPr="00207F47">
                                <w:rPr>
                                  <w:rFonts w:ascii="Times New Roman" w:hAnsi="Times New Roman" w:cs="Times New Roman"/>
                                  <w:sz w:val="22"/>
                                  <w:szCs w:val="24"/>
                                  <w:lang w:val="pt-BR"/>
                                </w:rPr>
                                <w:t xml:space="preserve"> despercebida pela equipe, o que garante maior satisfação dos clientes.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RPr="002720E5" w14:paraId="57C36C9E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5F0ED9B9" w14:textId="77777777" w:rsidR="00A1111B" w:rsidRPr="002720E5" w:rsidRDefault="00A1111B" w:rsidP="00A1111B">
            <w:pPr>
              <w:ind w:left="720"/>
              <w:jc w:val="right"/>
              <w:rPr>
                <w:noProof/>
                <w:lang w:val="pt-BR"/>
              </w:rPr>
            </w:pPr>
            <w:r w:rsidRPr="002720E5">
              <w:rPr>
                <w:noProof/>
                <w:lang w:val="pt-BR" w:bidi="pt-PT"/>
              </w:rPr>
              <w:t>Página 1</w:t>
            </w:r>
          </w:p>
        </w:tc>
      </w:tr>
    </w:tbl>
    <w:p w14:paraId="7F2ABE24" w14:textId="77777777" w:rsidR="000B4502" w:rsidRPr="002720E5" w:rsidRDefault="000B4502">
      <w:pPr>
        <w:rPr>
          <w:lang w:val="pt-BR"/>
        </w:rPr>
      </w:pPr>
    </w:p>
    <w:p w14:paraId="25CD55A1" w14:textId="77777777" w:rsidR="000B4502" w:rsidRPr="002720E5" w:rsidRDefault="000B4502">
      <w:pPr>
        <w:rPr>
          <w:lang w:val="pt-BR"/>
        </w:rPr>
      </w:pPr>
    </w:p>
    <w:tbl>
      <w:tblPr>
        <w:tblW w:w="1161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12"/>
        <w:gridCol w:w="238"/>
        <w:gridCol w:w="10165"/>
      </w:tblGrid>
      <w:tr w:rsidR="00207F47" w:rsidRPr="002720E5" w14:paraId="7EBEDD2F" w14:textId="77777777" w:rsidTr="00776712">
        <w:trPr>
          <w:trHeight w:val="2987"/>
        </w:trPr>
        <w:tc>
          <w:tcPr>
            <w:tcW w:w="5716" w:type="dxa"/>
            <w:gridSpan w:val="2"/>
          </w:tcPr>
          <w:p w14:paraId="515AC05A" w14:textId="658C7F32" w:rsidR="00515218" w:rsidRPr="002720E5" w:rsidRDefault="00515218" w:rsidP="000B4502">
            <w:pPr>
              <w:rPr>
                <w:lang w:val="pt-BR"/>
              </w:rPr>
            </w:pPr>
          </w:p>
        </w:tc>
        <w:tc>
          <w:tcPr>
            <w:tcW w:w="5899" w:type="dxa"/>
          </w:tcPr>
          <w:p w14:paraId="219225BF" w14:textId="77777777" w:rsidR="00515218" w:rsidRPr="002720E5" w:rsidRDefault="00515218" w:rsidP="000B4502">
            <w:pPr>
              <w:rPr>
                <w:lang w:val="pt-BR"/>
              </w:rPr>
            </w:pPr>
            <w:r w:rsidRPr="002720E5">
              <w:rPr>
                <w:noProof/>
                <w:lang w:val="pt-BR" w:bidi="pt-P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2E6B6E" wp14:editId="39A19F0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302895</wp:posOffset>
                      </wp:positionV>
                      <wp:extent cx="5924550" cy="5124450"/>
                      <wp:effectExtent l="0" t="0" r="0" b="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5124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EF4EC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Exemplos de feedbacks recebidos:</w:t>
                                  </w:r>
                                </w:p>
                                <w:p w14:paraId="201701F0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14:paraId="2DB225F0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Estou extremamente satisfeito com o atendimento que recebi na clínica. A equipe foi muito atenciosa e prestativa desde o momento em que marquei a consulta até o momento em que recebi o tratamento. O médico foi muito profissional e me explicou tudo detalhadamente. Recomendo esta clínica a todos!" - Felipe Augusto </w:t>
                                  </w:r>
                                </w:p>
                                <w:p w14:paraId="2666222F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14:paraId="373A2F2E" w14:textId="58AA3C6E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Simplesmente apaixonada no trabalho da clínica, não apenas no atendimento e sim uma boa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experiência, os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funcionários são simplesmente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incríveis!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Maria Fernanda </w:t>
                                  </w:r>
                                </w:p>
                                <w:p w14:paraId="4E30C3D6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14:paraId="3FD5D790" w14:textId="6388578D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Grata pelo excelente atendimento da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clínica, a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clínica tem uma equipe excepcional que se preocupa genuinamente com bem-estar dos pacientes. </w:t>
                                  </w:r>
                                </w:p>
                                <w:p w14:paraId="09BB7B98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14:paraId="7881263F" w14:textId="3B915739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Fui bem recebido com um sorriso caloroso e uma equipe simpática assim que entrei na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clínica, a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recepção foi rápida e organizada. Luiz Otavio </w:t>
                                  </w:r>
                                </w:p>
                                <w:p w14:paraId="0DA5294A" w14:textId="77777777" w:rsidR="00207F47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14:paraId="380983FC" w14:textId="540D42F9" w:rsidR="00515218" w:rsidRPr="00207F47" w:rsidRDefault="00207F47" w:rsidP="00207F47">
                                  <w:pPr>
                                    <w:pStyle w:val="SemEspaamen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</w:pP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Estou impressionada com a eficácia desta clínica. A marcação de consultas foi fácil e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conveniente, não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esperei muito tempo pra ser 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>atendida, o</w:t>
                                  </w:r>
                                  <w:r w:rsidRPr="00207F47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4"/>
                                      <w:lang w:val="pt-BR"/>
                                    </w:rPr>
                                    <w:t xml:space="preserve"> médico foi extremamente competente e me deu total atenção durante a consulta.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E6B6E" id="Caixa de texto 12" o:spid="_x0000_s1030" type="#_x0000_t202" style="position:absolute;margin-left:-5.75pt;margin-top:23.85pt;width:466.5pt;height:4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" filled="f" stroked="f" strokeweight=".5pt">
                      <v:textbox>
                        <w:txbxContent>
                          <w:p w14:paraId="704EF4EC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Exemplos de feedbacks recebidos:</w:t>
                            </w:r>
                          </w:p>
                          <w:p w14:paraId="201701F0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14:paraId="2DB225F0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Estou extremamente satisfeito com o atendimento que recebi na clínica. A equipe foi muito atenciosa e prestativa desde o momento em que marquei a consulta até o momento em que recebi o tratamento. O médico foi muito profissional e me explicou tudo detalhadamente. Recomendo esta clínica a todos!" - Felipe Augusto </w:t>
                            </w:r>
                          </w:p>
                          <w:p w14:paraId="2666222F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14:paraId="373A2F2E" w14:textId="58AA3C6E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Simplesmente apaixonada no trabalho da clínica, não apenas no atendimento e sim uma boa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experiência, os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funcionários são simplesmente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incríveis!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Maria Fernanda </w:t>
                            </w:r>
                          </w:p>
                          <w:p w14:paraId="4E30C3D6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14:paraId="3FD5D790" w14:textId="6388578D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Grata pelo excelente atendimento da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clínica, a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clínica tem uma equipe excepcional que se preocupa genuinamente com bem-estar dos pacientes. </w:t>
                            </w:r>
                          </w:p>
                          <w:p w14:paraId="09BB7B98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14:paraId="7881263F" w14:textId="3B915739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Fui bem recebido com um sorriso caloroso e uma equipe simpática assim que entrei na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clínica, a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recepção foi rápida e organizada. Luiz Otavio </w:t>
                            </w:r>
                          </w:p>
                          <w:p w14:paraId="0DA5294A" w14:textId="77777777" w:rsidR="00207F47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</w:p>
                          <w:p w14:paraId="380983FC" w14:textId="540D42F9" w:rsidR="00515218" w:rsidRPr="00207F47" w:rsidRDefault="00207F47" w:rsidP="00207F47">
                            <w:pPr>
                              <w:pStyle w:val="SemEspaamento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</w:pP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Estou impressionada com a eficácia desta clínica. A marcação de consultas foi fácil e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conveniente, não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esperei muito tempo pra ser 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>atendida, o</w:t>
                            </w:r>
                            <w:r w:rsidRPr="00207F47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val="pt-BR"/>
                              </w:rPr>
                              <w:t xml:space="preserve"> médico foi extremamente competente e me deu total atenção durante a consulta.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07F47" w:rsidRPr="002720E5" w14:paraId="7ED49B86" w14:textId="77777777" w:rsidTr="00776712">
        <w:trPr>
          <w:trHeight w:val="8655"/>
        </w:trPr>
        <w:tc>
          <w:tcPr>
            <w:tcW w:w="3834" w:type="dxa"/>
          </w:tcPr>
          <w:p w14:paraId="7B385B3E" w14:textId="523AD00E" w:rsidR="000B4502" w:rsidRPr="002720E5" w:rsidRDefault="000B4502">
            <w:pPr>
              <w:rPr>
                <w:lang w:val="pt-BR"/>
              </w:rPr>
            </w:pPr>
          </w:p>
        </w:tc>
        <w:tc>
          <w:tcPr>
            <w:tcW w:w="7780" w:type="dxa"/>
            <w:gridSpan w:val="2"/>
          </w:tcPr>
          <w:p w14:paraId="3C114D70" w14:textId="11A3C149" w:rsidR="000B4502" w:rsidRPr="002720E5" w:rsidRDefault="000B4502">
            <w:pPr>
              <w:rPr>
                <w:lang w:val="pt-BR"/>
              </w:rPr>
            </w:pPr>
          </w:p>
        </w:tc>
      </w:tr>
      <w:tr w:rsidR="000B4502" w:rsidRPr="002720E5" w14:paraId="0E4E5506" w14:textId="77777777" w:rsidTr="00776712">
        <w:trPr>
          <w:trHeight w:val="2743"/>
        </w:trPr>
        <w:tc>
          <w:tcPr>
            <w:tcW w:w="11615" w:type="dxa"/>
            <w:gridSpan w:val="3"/>
            <w:vAlign w:val="center"/>
          </w:tcPr>
          <w:p w14:paraId="3D5F5BB7" w14:textId="68186D45" w:rsidR="000B4502" w:rsidRPr="002720E5" w:rsidRDefault="000B4502" w:rsidP="00515218">
            <w:pPr>
              <w:ind w:left="720"/>
              <w:rPr>
                <w:lang w:val="pt-BR"/>
              </w:rPr>
            </w:pPr>
          </w:p>
        </w:tc>
      </w:tr>
      <w:tr w:rsidR="00A1111B" w:rsidRPr="002720E5" w14:paraId="6F676CB1" w14:textId="77777777" w:rsidTr="00776712">
        <w:trPr>
          <w:trHeight w:val="633"/>
        </w:trPr>
        <w:tc>
          <w:tcPr>
            <w:tcW w:w="11615" w:type="dxa"/>
            <w:gridSpan w:val="3"/>
            <w:vAlign w:val="bottom"/>
          </w:tcPr>
          <w:p w14:paraId="6E207CFA" w14:textId="77777777" w:rsidR="00A1111B" w:rsidRPr="002720E5" w:rsidRDefault="00A1111B" w:rsidP="00A1111B">
            <w:pPr>
              <w:ind w:left="720"/>
              <w:jc w:val="right"/>
              <w:rPr>
                <w:noProof/>
                <w:lang w:val="pt-BR"/>
              </w:rPr>
            </w:pPr>
            <w:r w:rsidRPr="002720E5">
              <w:rPr>
                <w:noProof/>
                <w:lang w:val="pt-BR" w:bidi="pt-PT"/>
              </w:rPr>
              <w:t>Página 2</w:t>
            </w:r>
          </w:p>
        </w:tc>
      </w:tr>
    </w:tbl>
    <w:p w14:paraId="6DC1B577" w14:textId="77777777" w:rsidR="00392FA9" w:rsidRPr="002720E5" w:rsidRDefault="00392FA9">
      <w:pPr>
        <w:rPr>
          <w:lang w:val="pt-BR"/>
        </w:rPr>
      </w:pPr>
    </w:p>
    <w:sectPr w:rsidR="00392FA9" w:rsidRPr="002720E5" w:rsidSect="0077671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47"/>
    <w:rsid w:val="00021C04"/>
    <w:rsid w:val="000B4502"/>
    <w:rsid w:val="001F180D"/>
    <w:rsid w:val="00207F47"/>
    <w:rsid w:val="002720E5"/>
    <w:rsid w:val="0027370A"/>
    <w:rsid w:val="00392FA9"/>
    <w:rsid w:val="004C7405"/>
    <w:rsid w:val="00515218"/>
    <w:rsid w:val="00613B6C"/>
    <w:rsid w:val="00776712"/>
    <w:rsid w:val="007C2E74"/>
    <w:rsid w:val="00A1111B"/>
    <w:rsid w:val="00AA7DD8"/>
    <w:rsid w:val="00CA2A2F"/>
    <w:rsid w:val="00D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AF39"/>
  <w15:chartTrackingRefBased/>
  <w15:docId w15:val="{48E2ED07-1F6E-4876-B7C0-379B2172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E5"/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7370A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70A"/>
    <w:rPr>
      <w:rFonts w:asciiTheme="majorHAnsi" w:eastAsiaTheme="majorEastAsia" w:hAnsiTheme="majorHAnsi" w:cstheme="majorBidi"/>
      <w:spacing w:val="-10"/>
      <w:kern w:val="28"/>
      <w:sz w:val="6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C2E74"/>
    <w:pPr>
      <w:spacing w:after="0" w:line="240" w:lineRule="auto"/>
    </w:pPr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7C2E74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Origin).dotx</Template>
  <TotalTime>8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2023-07-07T19:13:00Z</dcterms:created>
  <dcterms:modified xsi:type="dcterms:W3CDTF">2023-07-07T19:21:00Z</dcterms:modified>
</cp:coreProperties>
</file>